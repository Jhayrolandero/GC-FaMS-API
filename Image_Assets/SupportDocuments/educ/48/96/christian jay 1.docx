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1B2ABD" w14:paraId="36C71225" w14:textId="77777777" w:rsidTr="00CF20A5">
        <w:trPr>
          <w:trHeight w:val="4410"/>
        </w:trPr>
        <w:tc>
          <w:tcPr>
            <w:tcW w:w="3600" w:type="dxa"/>
            <w:vAlign w:val="bottom"/>
          </w:tcPr>
          <w:p w14:paraId="5398F84B" w14:textId="5DF18E33" w:rsidR="001B2ABD" w:rsidRDefault="00DA3AF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93B8818" wp14:editId="230A51D1">
                  <wp:extent cx="2139950" cy="2139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14:paraId="2E7A275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1F451DFD" w14:textId="599891F5" w:rsidR="001B2ABD" w:rsidRPr="00CF20A5" w:rsidRDefault="00DA3AF9" w:rsidP="001B2ABD">
            <w:pPr>
              <w:pStyle w:val="Title"/>
              <w:rPr>
                <w:sz w:val="48"/>
                <w:szCs w:val="48"/>
              </w:rPr>
            </w:pPr>
            <w:r w:rsidRPr="00CF20A5">
              <w:rPr>
                <w:sz w:val="48"/>
                <w:szCs w:val="48"/>
              </w:rPr>
              <w:t>christian jay v. landero</w:t>
            </w:r>
          </w:p>
          <w:p w14:paraId="399C2869" w14:textId="52763F34" w:rsidR="001B2ABD" w:rsidRDefault="004227ED" w:rsidP="001B2ABD">
            <w:pPr>
              <w:pStyle w:val="Subtitle"/>
            </w:pPr>
            <w:r>
              <w:t>INTERNET CAFÉ OWNER</w:t>
            </w:r>
          </w:p>
        </w:tc>
      </w:tr>
      <w:tr w:rsidR="001B2ABD" w14:paraId="3DA17A6A" w14:textId="77777777" w:rsidTr="00CF20A5">
        <w:tc>
          <w:tcPr>
            <w:tcW w:w="3600" w:type="dxa"/>
          </w:tcPr>
          <w:p w14:paraId="0E0FF2A8" w14:textId="4ACC8D0A" w:rsidR="001B2ABD" w:rsidRDefault="00A21232" w:rsidP="00036450">
            <w:pPr>
              <w:pStyle w:val="Heading3"/>
            </w:pPr>
            <w:r>
              <w:t>profile</w:t>
            </w:r>
          </w:p>
          <w:p w14:paraId="244B915A" w14:textId="2634CC97" w:rsidR="00CF20A5" w:rsidRPr="00CF20A5" w:rsidRDefault="00CF20A5" w:rsidP="00CF20A5">
            <w:pPr>
              <w:pStyle w:val="Heading1"/>
              <w:rPr>
                <w:sz w:val="18"/>
                <w:szCs w:val="18"/>
              </w:rPr>
            </w:pPr>
            <w:r w:rsidRPr="00CF20A5">
              <w:rPr>
                <w:sz w:val="18"/>
                <w:szCs w:val="18"/>
              </w:rPr>
              <w:t>Organize</w:t>
            </w:r>
            <w:r>
              <w:rPr>
                <w:sz w:val="18"/>
                <w:szCs w:val="18"/>
              </w:rPr>
              <w:t>d</w:t>
            </w:r>
            <w:r>
              <w:t xml:space="preserve"> </w:t>
            </w:r>
            <w:r w:rsidRPr="00CF20A5">
              <w:rPr>
                <w:sz w:val="18"/>
                <w:szCs w:val="18"/>
              </w:rPr>
              <w:t>and dependable candidate</w:t>
            </w:r>
            <w:r>
              <w:rPr>
                <w:sz w:val="18"/>
                <w:szCs w:val="18"/>
              </w:rPr>
              <w:t>, successful at managing priorities with a positive attitude. Willingness to take on added responsibilities to meet team goals.</w:t>
            </w:r>
          </w:p>
          <w:sdt>
            <w:sdtPr>
              <w:id w:val="-1954003311"/>
              <w:placeholder>
                <w:docPart w:val="7B6F763EEFCE4303AEF098BF52E7B21D"/>
              </w:placeholder>
              <w:temporary/>
              <w:showingPlcHdr/>
              <w15:appearance w15:val="hidden"/>
            </w:sdtPr>
            <w:sdtEndPr/>
            <w:sdtContent>
              <w:p w14:paraId="3AC1FD5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1A1395F" w14:textId="0A7E2FB8" w:rsidR="004D3011" w:rsidRDefault="00CF20A5" w:rsidP="00CF20A5">
            <w:pPr>
              <w:pStyle w:val="Heading1"/>
              <w:rPr>
                <w:sz w:val="24"/>
                <w:szCs w:val="24"/>
              </w:rPr>
            </w:pPr>
            <w:hyperlink r:id="rId7" w:history="1">
              <w:r w:rsidRPr="00985A92">
                <w:rPr>
                  <w:rStyle w:val="Hyperlink"/>
                  <w:sz w:val="24"/>
                  <w:szCs w:val="24"/>
                </w:rPr>
                <w:t>xjaylandero@gmail.com</w:t>
              </w:r>
            </w:hyperlink>
          </w:p>
          <w:p w14:paraId="1142F31B" w14:textId="50E3B10D" w:rsidR="00CF20A5" w:rsidRDefault="00CF20A5" w:rsidP="00CF20A5">
            <w:pPr>
              <w:pStyle w:val="Heading1"/>
            </w:pPr>
            <w:r>
              <w:t>09103691104</w:t>
            </w:r>
          </w:p>
          <w:p w14:paraId="4A0C18E3" w14:textId="4D239C26" w:rsidR="00CF20A5" w:rsidRDefault="00CF20A5" w:rsidP="00CF20A5"/>
          <w:p w14:paraId="6A2A35EB" w14:textId="70636996" w:rsidR="00CF20A5" w:rsidRDefault="00CF20A5" w:rsidP="00CF20A5"/>
          <w:p w14:paraId="6FE185A8" w14:textId="68F8C511" w:rsidR="00CF20A5" w:rsidRDefault="00CF20A5" w:rsidP="00CF20A5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HOBBIES</w:t>
            </w:r>
          </w:p>
          <w:p w14:paraId="2AAD0AF3" w14:textId="4B89C3B9" w:rsidR="00CF20A5" w:rsidRDefault="00CF20A5" w:rsidP="00CF20A5"/>
          <w:p w14:paraId="29C0337E" w14:textId="27555A53" w:rsidR="004227ED" w:rsidRDefault="004227ED" w:rsidP="004227ED">
            <w:pPr>
              <w:pStyle w:val="Heading1"/>
            </w:pPr>
            <w:r>
              <w:t>STUDYING</w:t>
            </w:r>
          </w:p>
          <w:p w14:paraId="1076DC3A" w14:textId="2CE22195" w:rsidR="004227ED" w:rsidRDefault="004227ED" w:rsidP="004227ED">
            <w:pPr>
              <w:pStyle w:val="Heading1"/>
            </w:pPr>
            <w:r>
              <w:t>PLAYING VIDEO GAMES</w:t>
            </w:r>
          </w:p>
          <w:p w14:paraId="7A2F1323" w14:textId="1BE060D2" w:rsidR="004227ED" w:rsidRPr="004227ED" w:rsidRDefault="004227ED" w:rsidP="004227ED">
            <w:pPr>
              <w:pStyle w:val="Heading1"/>
            </w:pPr>
            <w:r>
              <w:t>DRAWING</w:t>
            </w:r>
          </w:p>
          <w:sdt>
            <w:sdtPr>
              <w:id w:val="1444813694"/>
              <w:placeholder>
                <w:docPart w:val="B6E659089948498EAFE90A2CABB2E6B3"/>
              </w:placeholder>
              <w:temporary/>
              <w:showingPlcHdr/>
              <w15:appearance w15:val="hidden"/>
            </w:sdtPr>
            <w:sdtEndPr/>
            <w:sdtContent>
              <w:p w14:paraId="0122E9DA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0FD5856B88964CFE9B1E708E3A513937"/>
              </w:placeholder>
              <w:temporary/>
              <w:showingPlcHdr/>
              <w15:appearance w15:val="hidden"/>
            </w:sdtPr>
            <w:sdtEndPr/>
            <w:sdtContent>
              <w:p w14:paraId="3371F8BC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2AC6353C0F514DB3A3A87FF402A73BCC"/>
              </w:placeholder>
              <w:temporary/>
              <w:showingPlcHdr/>
              <w15:appearance w15:val="hidden"/>
            </w:sdtPr>
            <w:sdtEndPr/>
            <w:sdtContent>
              <w:p w14:paraId="3660020A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DB33706B38D7406C992FEB309F61E716"/>
              </w:placeholder>
              <w:temporary/>
              <w:showingPlcHdr/>
              <w15:appearance w15:val="hidden"/>
            </w:sdtPr>
            <w:sdtEndPr/>
            <w:sdtContent>
              <w:p w14:paraId="1C3B1263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250" w:type="dxa"/>
          </w:tcPr>
          <w:p w14:paraId="213D2C8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</w:tcPr>
          <w:sdt>
            <w:sdtPr>
              <w:id w:val="1049110328"/>
              <w:placeholder>
                <w:docPart w:val="B023AEFA83E942F28DC3672F0AABCB72"/>
              </w:placeholder>
              <w:temporary/>
              <w:showingPlcHdr/>
              <w15:appearance w15:val="hidden"/>
            </w:sdtPr>
            <w:sdtEndPr/>
            <w:sdtContent>
              <w:p w14:paraId="42E29C6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A96CEF9" w14:textId="28C4B99C" w:rsidR="00036450" w:rsidRPr="00036450" w:rsidRDefault="00DA3AF9" w:rsidP="00B359E4">
            <w:pPr>
              <w:pStyle w:val="Heading4"/>
            </w:pPr>
            <w:r>
              <w:t xml:space="preserve">Olongapo City </w:t>
            </w:r>
            <w:r w:rsidR="004227ED">
              <w:t>N</w:t>
            </w:r>
            <w:r>
              <w:t xml:space="preserve">ational </w:t>
            </w:r>
            <w:r w:rsidR="004227ED">
              <w:t>H</w:t>
            </w:r>
            <w:r>
              <w:t>ighschool</w:t>
            </w:r>
          </w:p>
          <w:p w14:paraId="568ED8BC" w14:textId="38D57160" w:rsidR="00036450" w:rsidRPr="00B359E4" w:rsidRDefault="00DA3AF9" w:rsidP="00B359E4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2020</w:t>
            </w:r>
          </w:p>
          <w:p w14:paraId="411D7991" w14:textId="179DB507" w:rsidR="004D3011" w:rsidRDefault="00DA3AF9" w:rsidP="00036450">
            <w:r>
              <w:t>Grade 9 with honors</w:t>
            </w:r>
          </w:p>
          <w:p w14:paraId="18367BA0" w14:textId="7F19FF69" w:rsidR="00DA3AF9" w:rsidRDefault="00DA3AF9" w:rsidP="00036450">
            <w:r>
              <w:t>Grade 10 with honors</w:t>
            </w:r>
          </w:p>
          <w:p w14:paraId="7B5BA5E1" w14:textId="05F7AE90" w:rsidR="00DA3AF9" w:rsidRDefault="00DA3AF9" w:rsidP="00036450">
            <w:r>
              <w:t>Won school level science quiz bee, 1</w:t>
            </w:r>
            <w:r w:rsidRPr="00DA3AF9">
              <w:rPr>
                <w:vertAlign w:val="superscript"/>
              </w:rPr>
              <w:t>st</w:t>
            </w:r>
            <w:r>
              <w:t xml:space="preserve"> place</w:t>
            </w:r>
          </w:p>
          <w:p w14:paraId="22CD7E47" w14:textId="77777777" w:rsidR="00036450" w:rsidRDefault="00036450" w:rsidP="00036450"/>
          <w:p w14:paraId="40723206" w14:textId="77777777" w:rsidR="00036450" w:rsidRPr="00B359E4" w:rsidRDefault="00E94850" w:rsidP="00B359E4">
            <w:pPr>
              <w:pStyle w:val="Heading4"/>
            </w:pPr>
            <w:sdt>
              <w:sdtPr>
                <w:id w:val="1241451579"/>
                <w:placeholder>
                  <w:docPart w:val="CE1565176894479F9D19D12A693E286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[School Name]</w:t>
                </w:r>
              </w:sdtContent>
            </w:sdt>
          </w:p>
          <w:p w14:paraId="77F5EDE9" w14:textId="05585F69" w:rsidR="00036450" w:rsidRPr="00B359E4" w:rsidRDefault="006D3BBA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2022</w:t>
            </w:r>
          </w:p>
          <w:p w14:paraId="30B50CC4" w14:textId="1881F45B" w:rsidR="00036450" w:rsidRDefault="006D3BBA" w:rsidP="00036450">
            <w:r>
              <w:t xml:space="preserve">Grade 11 with high honors </w:t>
            </w:r>
          </w:p>
          <w:p w14:paraId="4C87F776" w14:textId="52C30C4C" w:rsidR="006D3BBA" w:rsidRDefault="006D3BBA" w:rsidP="00036450">
            <w:r>
              <w:t>Grade 12, 1</w:t>
            </w:r>
            <w:r w:rsidRPr="006D3BBA">
              <w:rPr>
                <w:vertAlign w:val="superscript"/>
              </w:rPr>
              <w:t>st</w:t>
            </w:r>
            <w:r>
              <w:t xml:space="preserve"> sem</w:t>
            </w:r>
            <w:r w:rsidR="004227ED">
              <w:t>ester</w:t>
            </w:r>
            <w:r>
              <w:t xml:space="preserve"> with honor</w:t>
            </w:r>
          </w:p>
          <w:sdt>
            <w:sdtPr>
              <w:id w:val="1669594239"/>
              <w:placeholder>
                <w:docPart w:val="E80C3418CC1D450B869C4ACE4945EE22"/>
              </w:placeholder>
              <w:temporary/>
              <w:showingPlcHdr/>
              <w15:appearance w15:val="hidden"/>
            </w:sdtPr>
            <w:sdtEndPr/>
            <w:sdtContent>
              <w:p w14:paraId="66E9BAE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FB4941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37BAAA3" wp14:editId="0FAA064D">
                  <wp:extent cx="4724169" cy="1163781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76E2025B" w14:textId="77777777" w:rsidR="0043117B" w:rsidRDefault="00E9485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9B6C" w14:textId="77777777" w:rsidR="00E94850" w:rsidRDefault="00E94850" w:rsidP="000C45FF">
      <w:r>
        <w:separator/>
      </w:r>
    </w:p>
  </w:endnote>
  <w:endnote w:type="continuationSeparator" w:id="0">
    <w:p w14:paraId="5D7E0719" w14:textId="77777777" w:rsidR="00E94850" w:rsidRDefault="00E9485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4F53" w14:textId="77777777" w:rsidR="00E94850" w:rsidRDefault="00E94850" w:rsidP="000C45FF">
      <w:r>
        <w:separator/>
      </w:r>
    </w:p>
  </w:footnote>
  <w:footnote w:type="continuationSeparator" w:id="0">
    <w:p w14:paraId="34A63F98" w14:textId="77777777" w:rsidR="00E94850" w:rsidRDefault="00E9485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DFA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96191A" wp14:editId="1C4DE1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F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227E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3BBA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21232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20A5"/>
    <w:rsid w:val="00D2522B"/>
    <w:rsid w:val="00D422DE"/>
    <w:rsid w:val="00D5459D"/>
    <w:rsid w:val="00DA1F4D"/>
    <w:rsid w:val="00DA3AF9"/>
    <w:rsid w:val="00DD172A"/>
    <w:rsid w:val="00E25A26"/>
    <w:rsid w:val="00E4381A"/>
    <w:rsid w:val="00E53370"/>
    <w:rsid w:val="00E55D74"/>
    <w:rsid w:val="00E9485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D18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CF20A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xjaylandero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73DC79BE-EA8D-4FE0-B835-C1607C1693A5%7d\%7b4347B848-0AEE-418E-BF99-97763B48466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699216061433771"/>
          <c:y val="0"/>
          <c:w val="0.7406232549683351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COMPUTER KNOWLEDGE</c:v>
                </c:pt>
                <c:pt idx="2">
                  <c:v>CRITICAL THINKING</c:v>
                </c:pt>
                <c:pt idx="3">
                  <c:v>COMMUNICATION</c:v>
                </c:pt>
                <c:pt idx="4">
                  <c:v>TEAMWORK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1">
                  <c:v>0.7</c:v>
                </c:pt>
                <c:pt idx="2">
                  <c:v>0.8</c:v>
                </c:pt>
                <c:pt idx="3">
                  <c:v>0.75</c:v>
                </c:pt>
                <c:pt idx="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F763EEFCE4303AEF098BF52E7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C097-B0E3-458A-912C-F550DBFBE0E8}"/>
      </w:docPartPr>
      <w:docPartBody>
        <w:p w:rsidR="00000000" w:rsidRDefault="00E21732">
          <w:pPr>
            <w:pStyle w:val="7B6F763EEFCE4303AEF098BF52E7B21D"/>
          </w:pPr>
          <w:r w:rsidRPr="00CB0055">
            <w:t>Contact</w:t>
          </w:r>
        </w:p>
      </w:docPartBody>
    </w:docPart>
    <w:docPart>
      <w:docPartPr>
        <w:name w:val="B6E659089948498EAFE90A2CABB2E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32580-9C9C-40A5-988B-E3B2A612DB6F}"/>
      </w:docPartPr>
      <w:docPartBody>
        <w:p w:rsidR="00000000" w:rsidRDefault="00E21732">
          <w:pPr>
            <w:pStyle w:val="B6E659089948498EAFE90A2CABB2E6B3"/>
          </w:pPr>
          <w:r w:rsidRPr="004D3011">
            <w:t>Hobby #1</w:t>
          </w:r>
        </w:p>
      </w:docPartBody>
    </w:docPart>
    <w:docPart>
      <w:docPartPr>
        <w:name w:val="0FD5856B88964CFE9B1E708E3A513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3ED8-BE1B-4BB9-B616-25D48BDC9509}"/>
      </w:docPartPr>
      <w:docPartBody>
        <w:p w:rsidR="00000000" w:rsidRDefault="00E21732">
          <w:pPr>
            <w:pStyle w:val="0FD5856B88964CFE9B1E708E3A513937"/>
          </w:pPr>
          <w:r w:rsidRPr="004D3011">
            <w:t>Hobby #2</w:t>
          </w:r>
        </w:p>
      </w:docPartBody>
    </w:docPart>
    <w:docPart>
      <w:docPartPr>
        <w:name w:val="2AC6353C0F514DB3A3A87FF402A7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E5145-8534-4082-9540-60789DFF6FA7}"/>
      </w:docPartPr>
      <w:docPartBody>
        <w:p w:rsidR="00000000" w:rsidRDefault="00E21732">
          <w:pPr>
            <w:pStyle w:val="2AC6353C0F514DB3A3A87FF402A73BCC"/>
          </w:pPr>
          <w:r w:rsidRPr="004D3011">
            <w:t>Hobby #3</w:t>
          </w:r>
        </w:p>
      </w:docPartBody>
    </w:docPart>
    <w:docPart>
      <w:docPartPr>
        <w:name w:val="DB33706B38D7406C992FEB309F61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C26E2-5122-4A12-B06D-5F8AFA61AE07}"/>
      </w:docPartPr>
      <w:docPartBody>
        <w:p w:rsidR="00000000" w:rsidRDefault="00E21732">
          <w:pPr>
            <w:pStyle w:val="DB33706B38D7406C992FEB309F61E716"/>
          </w:pPr>
          <w:r w:rsidRPr="004D3011">
            <w:t>Hobby #4</w:t>
          </w:r>
        </w:p>
      </w:docPartBody>
    </w:docPart>
    <w:docPart>
      <w:docPartPr>
        <w:name w:val="B023AEFA83E942F28DC3672F0AABC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CA42-D1AC-4685-B7E0-B8D6D7262819}"/>
      </w:docPartPr>
      <w:docPartBody>
        <w:p w:rsidR="00000000" w:rsidRDefault="00E21732">
          <w:pPr>
            <w:pStyle w:val="B023AEFA83E942F28DC3672F0AABCB72"/>
          </w:pPr>
          <w:r w:rsidRPr="00036450">
            <w:t>EDUCATION</w:t>
          </w:r>
        </w:p>
      </w:docPartBody>
    </w:docPart>
    <w:docPart>
      <w:docPartPr>
        <w:name w:val="CE1565176894479F9D19D12A693E2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81F23-7A27-4DA1-A7A1-6C022AD2B523}"/>
      </w:docPartPr>
      <w:docPartBody>
        <w:p w:rsidR="00000000" w:rsidRDefault="00E21732">
          <w:pPr>
            <w:pStyle w:val="CE1565176894479F9D19D12A693E2863"/>
          </w:pPr>
          <w:r w:rsidRPr="00B359E4">
            <w:t>[School Name]</w:t>
          </w:r>
        </w:p>
      </w:docPartBody>
    </w:docPart>
    <w:docPart>
      <w:docPartPr>
        <w:name w:val="E80C3418CC1D450B869C4ACE4945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2B1AB-DF09-4033-83F9-8C280513F3E6}"/>
      </w:docPartPr>
      <w:docPartBody>
        <w:p w:rsidR="00000000" w:rsidRDefault="00E21732">
          <w:pPr>
            <w:pStyle w:val="E80C3418CC1D450B869C4ACE4945EE2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E5"/>
    <w:rsid w:val="007D5AE5"/>
    <w:rsid w:val="00E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8BF6E490B149BB97ABE4930BBE4D02">
    <w:name w:val="4A8BF6E490B149BB97ABE4930BBE4D02"/>
  </w:style>
  <w:style w:type="paragraph" w:customStyle="1" w:styleId="A62114F62ECA4D80994A45890412A99F">
    <w:name w:val="A62114F62ECA4D80994A45890412A99F"/>
  </w:style>
  <w:style w:type="paragraph" w:customStyle="1" w:styleId="7417E83651DC4326982B7D28B7DA275A">
    <w:name w:val="7417E83651DC4326982B7D28B7DA275A"/>
  </w:style>
  <w:style w:type="paragraph" w:customStyle="1" w:styleId="529B8E7F503341D3AC13A51B65AB7F6F">
    <w:name w:val="529B8E7F503341D3AC13A51B65AB7F6F"/>
  </w:style>
  <w:style w:type="paragraph" w:customStyle="1" w:styleId="7B6F763EEFCE4303AEF098BF52E7B21D">
    <w:name w:val="7B6F763EEFCE4303AEF098BF52E7B21D"/>
  </w:style>
  <w:style w:type="paragraph" w:customStyle="1" w:styleId="C841C8040A214FB7B601CBE466D30A45">
    <w:name w:val="C841C8040A214FB7B601CBE466D30A45"/>
  </w:style>
  <w:style w:type="paragraph" w:customStyle="1" w:styleId="5D229389C1EB4B868FBC83196326DAF9">
    <w:name w:val="5D229389C1EB4B868FBC83196326DAF9"/>
  </w:style>
  <w:style w:type="paragraph" w:customStyle="1" w:styleId="33C6D1F241D24BE19BA1D7661577E4E4">
    <w:name w:val="33C6D1F241D24BE19BA1D7661577E4E4"/>
  </w:style>
  <w:style w:type="paragraph" w:customStyle="1" w:styleId="73B215A9828542D9AFB0C2D01A240007">
    <w:name w:val="73B215A9828542D9AFB0C2D01A240007"/>
  </w:style>
  <w:style w:type="paragraph" w:customStyle="1" w:styleId="F56ED0C3AD0B44CAA0D509C5CF1C217A">
    <w:name w:val="F56ED0C3AD0B44CAA0D509C5CF1C217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11D935E1DF54992BC76A449A8D3360A">
    <w:name w:val="D11D935E1DF54992BC76A449A8D3360A"/>
  </w:style>
  <w:style w:type="paragraph" w:customStyle="1" w:styleId="DDF74F9D54C742B69F9544AE58CC1CF0">
    <w:name w:val="DDF74F9D54C742B69F9544AE58CC1CF0"/>
  </w:style>
  <w:style w:type="paragraph" w:customStyle="1" w:styleId="B6E659089948498EAFE90A2CABB2E6B3">
    <w:name w:val="B6E659089948498EAFE90A2CABB2E6B3"/>
  </w:style>
  <w:style w:type="paragraph" w:customStyle="1" w:styleId="0FD5856B88964CFE9B1E708E3A513937">
    <w:name w:val="0FD5856B88964CFE9B1E708E3A513937"/>
  </w:style>
  <w:style w:type="paragraph" w:customStyle="1" w:styleId="2AC6353C0F514DB3A3A87FF402A73BCC">
    <w:name w:val="2AC6353C0F514DB3A3A87FF402A73BCC"/>
  </w:style>
  <w:style w:type="paragraph" w:customStyle="1" w:styleId="DB33706B38D7406C992FEB309F61E716">
    <w:name w:val="DB33706B38D7406C992FEB309F61E716"/>
  </w:style>
  <w:style w:type="paragraph" w:customStyle="1" w:styleId="B023AEFA83E942F28DC3672F0AABCB72">
    <w:name w:val="B023AEFA83E942F28DC3672F0AABCB72"/>
  </w:style>
  <w:style w:type="paragraph" w:customStyle="1" w:styleId="DD6EF475D60A497DA6E67E3FA0268F1C">
    <w:name w:val="DD6EF475D60A497DA6E67E3FA0268F1C"/>
  </w:style>
  <w:style w:type="paragraph" w:customStyle="1" w:styleId="804D1E075E5A4643A73E387C153DCDF4">
    <w:name w:val="804D1E075E5A4643A73E387C153DCDF4"/>
  </w:style>
  <w:style w:type="paragraph" w:customStyle="1" w:styleId="1DC7272ADD6D4FDCBAA5DECE0553011E">
    <w:name w:val="1DC7272ADD6D4FDCBAA5DECE0553011E"/>
  </w:style>
  <w:style w:type="paragraph" w:customStyle="1" w:styleId="CE1565176894479F9D19D12A693E2863">
    <w:name w:val="CE1565176894479F9D19D12A693E2863"/>
  </w:style>
  <w:style w:type="paragraph" w:customStyle="1" w:styleId="77CF27CE3203427EA395C688170DB612">
    <w:name w:val="77CF27CE3203427EA395C688170DB612"/>
  </w:style>
  <w:style w:type="paragraph" w:customStyle="1" w:styleId="6D4EF1F9F2DB47718D75424E4F783EB8">
    <w:name w:val="6D4EF1F9F2DB47718D75424E4F783EB8"/>
  </w:style>
  <w:style w:type="paragraph" w:customStyle="1" w:styleId="ABB155A5C83145809619D8A1AA5DF3FA">
    <w:name w:val="ABB155A5C83145809619D8A1AA5DF3FA"/>
  </w:style>
  <w:style w:type="paragraph" w:customStyle="1" w:styleId="BB5E344292294E76BF23771FDD7C1853">
    <w:name w:val="BB5E344292294E76BF23771FDD7C1853"/>
  </w:style>
  <w:style w:type="paragraph" w:customStyle="1" w:styleId="413163E77AF343AC8D232F0C8C9DF754">
    <w:name w:val="413163E77AF343AC8D232F0C8C9DF754"/>
  </w:style>
  <w:style w:type="paragraph" w:customStyle="1" w:styleId="9D87F01BBE7A441FBB7C29721F741B16">
    <w:name w:val="9D87F01BBE7A441FBB7C29721F741B16"/>
  </w:style>
  <w:style w:type="paragraph" w:customStyle="1" w:styleId="2B86789D0E734F7182FC925D44BFD180">
    <w:name w:val="2B86789D0E734F7182FC925D44BFD180"/>
  </w:style>
  <w:style w:type="paragraph" w:customStyle="1" w:styleId="C804AFD902874195B254629EA7035F7B">
    <w:name w:val="C804AFD902874195B254629EA7035F7B"/>
  </w:style>
  <w:style w:type="paragraph" w:customStyle="1" w:styleId="E3AFD013AB09492BA93C5FCC7E0BC3EC">
    <w:name w:val="E3AFD013AB09492BA93C5FCC7E0BC3EC"/>
  </w:style>
  <w:style w:type="paragraph" w:customStyle="1" w:styleId="F8C2CB440CF54328BB647416E74A5650">
    <w:name w:val="F8C2CB440CF54328BB647416E74A5650"/>
  </w:style>
  <w:style w:type="paragraph" w:customStyle="1" w:styleId="BAD1DF5004D346448868880AD3D6B848">
    <w:name w:val="BAD1DF5004D346448868880AD3D6B848"/>
  </w:style>
  <w:style w:type="paragraph" w:customStyle="1" w:styleId="A6A3C3CAD6F442DEA61AA6196A9711A7">
    <w:name w:val="A6A3C3CAD6F442DEA61AA6196A9711A7"/>
  </w:style>
  <w:style w:type="paragraph" w:customStyle="1" w:styleId="45B841F9538A4C97A9090FCFCFD01CDA">
    <w:name w:val="45B841F9538A4C97A9090FCFCFD01CDA"/>
  </w:style>
  <w:style w:type="paragraph" w:customStyle="1" w:styleId="F891CD7749F14D6DB973924A0D3F1B25">
    <w:name w:val="F891CD7749F14D6DB973924A0D3F1B25"/>
  </w:style>
  <w:style w:type="paragraph" w:customStyle="1" w:styleId="585CFC84D1C24465AE8C685E4C4429ED">
    <w:name w:val="585CFC84D1C24465AE8C685E4C4429ED"/>
  </w:style>
  <w:style w:type="paragraph" w:customStyle="1" w:styleId="B0020D9F5B244CD586054D12FC9038BF">
    <w:name w:val="B0020D9F5B244CD586054D12FC9038BF"/>
  </w:style>
  <w:style w:type="paragraph" w:customStyle="1" w:styleId="81947EAC2A6D4E759389D351F8E584A0">
    <w:name w:val="81947EAC2A6D4E759389D351F8E584A0"/>
  </w:style>
  <w:style w:type="paragraph" w:customStyle="1" w:styleId="DE5781BB39024CABA961A9B94B13AB09">
    <w:name w:val="DE5781BB39024CABA961A9B94B13AB09"/>
  </w:style>
  <w:style w:type="paragraph" w:customStyle="1" w:styleId="C808254A072B44BFA0A44F590134C3A7">
    <w:name w:val="C808254A072B44BFA0A44F590134C3A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80C3418CC1D450B869C4ACE4945EE22">
    <w:name w:val="E80C3418CC1D450B869C4ACE4945EE22"/>
  </w:style>
  <w:style w:type="paragraph" w:customStyle="1" w:styleId="925DB08BDD2945A780B585463AFF5CEA">
    <w:name w:val="925DB08BDD2945A780B585463AFF5CEA"/>
    <w:rsid w:val="007D5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{4347B848-0AEE-418E-BF99-97763B484665}tf00546271_win32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2022-04-07T02:38:00Z</dcterms:created>
  <dcterms:modified xsi:type="dcterms:W3CDTF">2022-04-07T03:23:00Z</dcterms:modified>
</cp:coreProperties>
</file>